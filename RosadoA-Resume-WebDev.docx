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801A07" w:rsidRPr="006974CC">
        <w:tc>
          <w:tcPr>
            <w:tcW w:w="2070" w:type="dxa"/>
          </w:tcPr>
          <w:p w:rsidR="00801A07" w:rsidRDefault="00801A07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801A07" w:rsidRPr="004821ED" w:rsidRDefault="001A5BA9">
            <w:pPr>
              <w:pStyle w:val="Name"/>
              <w:rPr>
                <w:lang w:val="es-MX"/>
              </w:rPr>
            </w:pPr>
            <w:sdt>
              <w:sdtPr>
                <w:rPr>
                  <w:lang w:val="es-MX"/>
                </w:rPr>
                <w:alias w:val="Your Name"/>
                <w:tag w:val=""/>
                <w:id w:val="1197042864"/>
                <w:placeholder>
                  <w:docPart w:val="006D37B4AA314FDB9EF0300D0CC792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7FA" w:rsidRPr="004821ED">
                  <w:rPr>
                    <w:lang w:val="es-MX"/>
                  </w:rPr>
                  <w:t>Amanda Rosado</w:t>
                </w:r>
              </w:sdtContent>
            </w:sdt>
          </w:p>
          <w:p w:rsidR="00801A07" w:rsidRPr="004821ED" w:rsidRDefault="008D07FA" w:rsidP="001A4276">
            <w:pPr>
              <w:pStyle w:val="NoSpacing"/>
              <w:rPr>
                <w:lang w:val="es-MX"/>
              </w:rPr>
            </w:pPr>
            <w:r w:rsidRPr="004821ED">
              <w:rPr>
                <w:lang w:val="es-MX"/>
              </w:rPr>
              <w:t>www.redflowergames.com  </w:t>
            </w:r>
            <w:r w:rsidR="00C93802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</w:t>
            </w:r>
            <w:r w:rsidR="001A4276" w:rsidRPr="004821ED">
              <w:rPr>
                <w:lang w:val="es-MX"/>
              </w:rPr>
              <w:t>amandajoyrosado</w:t>
            </w:r>
            <w:r w:rsidRPr="004821ED">
              <w:rPr>
                <w:lang w:val="es-MX"/>
              </w:rPr>
              <w:t>@gmail.com  </w:t>
            </w:r>
            <w:r w:rsidR="000326A3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616.334.5603</w:t>
            </w:r>
          </w:p>
        </w:tc>
      </w:tr>
      <w:tr w:rsidR="00801A07">
        <w:tc>
          <w:tcPr>
            <w:tcW w:w="2070" w:type="dxa"/>
          </w:tcPr>
          <w:p w:rsidR="00801A07" w:rsidRDefault="000326A3">
            <w:pPr>
              <w:pStyle w:val="Heading1"/>
            </w:pPr>
            <w:r>
              <w:t>.</w:t>
            </w:r>
            <w:r w:rsidR="000B61EA">
              <w:t>Objective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7640F9" w:rsidP="007640F9">
            <w:r>
              <w:t>Web</w:t>
            </w:r>
            <w:r w:rsidR="00420145">
              <w:t xml:space="preserve">/mobile developer </w:t>
            </w:r>
            <w:r>
              <w:t>on team with emphasis on web applications.</w:t>
            </w:r>
          </w:p>
        </w:tc>
      </w:tr>
      <w:tr w:rsidR="00801A07">
        <w:tc>
          <w:tcPr>
            <w:tcW w:w="2070" w:type="dxa"/>
          </w:tcPr>
          <w:p w:rsidR="00801A07" w:rsidRDefault="000326A3" w:rsidP="000326A3">
            <w:pPr>
              <w:pStyle w:val="Heading1"/>
            </w:pPr>
            <w:r>
              <w:t>.</w:t>
            </w:r>
            <w:r w:rsidR="000B61EA">
              <w:t>Skills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420145" w:rsidP="00F37052">
            <w:r w:rsidRPr="00420145">
              <w:t>•</w:t>
            </w:r>
            <w:r>
              <w:t xml:space="preserve">  </w:t>
            </w:r>
            <w:r w:rsidR="006A3D14">
              <w:t>Fluent in Java, C#, and web languages including PHP and MySQL</w:t>
            </w:r>
            <w:r>
              <w:t xml:space="preserve"> </w:t>
            </w:r>
            <w:r w:rsidRPr="006B6453">
              <w:rPr>
                <w:rStyle w:val="Emphasis"/>
              </w:rPr>
              <w:t>;</w:t>
            </w:r>
            <w:r w:rsidR="006A3D14">
              <w:br/>
            </w:r>
            <w:r w:rsidR="00F37052" w:rsidRPr="00420145">
              <w:t>•</w:t>
            </w:r>
            <w:r w:rsidR="00F37052">
              <w:t xml:space="preserve">  Eight years experience building websites </w:t>
            </w:r>
            <w:r w:rsidR="00F37052" w:rsidRPr="006B6453">
              <w:rPr>
                <w:rStyle w:val="Emphasis"/>
              </w:rPr>
              <w:t>;</w:t>
            </w:r>
            <w:r w:rsidR="00F37052">
              <w:br/>
            </w:r>
            <w:r w:rsidRPr="00420145">
              <w:t>•</w:t>
            </w:r>
            <w:r>
              <w:t xml:space="preserve">  </w:t>
            </w:r>
            <w:r w:rsidR="00F37052">
              <w:t>Three years e</w:t>
            </w:r>
            <w:r w:rsidR="006A3D14">
              <w:t xml:space="preserve">xperience </w:t>
            </w:r>
            <w:r>
              <w:t xml:space="preserve">programming mobile games </w:t>
            </w:r>
            <w:r w:rsidRPr="006B6453">
              <w:rPr>
                <w:rStyle w:val="Emphasis"/>
              </w:rPr>
              <w:t>;</w:t>
            </w:r>
            <w:r w:rsidR="006A3D14">
              <w:br/>
            </w:r>
            <w:r w:rsidRPr="00420145">
              <w:t>•</w:t>
            </w:r>
            <w:r>
              <w:t xml:space="preserve">  </w:t>
            </w:r>
            <w:r w:rsidR="006A3D14">
              <w:t xml:space="preserve">Adept and </w:t>
            </w:r>
            <w:r w:rsidR="00A00AEA">
              <w:t>concise</w:t>
            </w:r>
            <w:r w:rsidR="006A3D14">
              <w:t xml:space="preserve"> verbal, writte</w:t>
            </w:r>
            <w:r>
              <w:t xml:space="preserve">n, and diagrammed communication </w:t>
            </w:r>
            <w:r w:rsidRPr="006B6453">
              <w:rPr>
                <w:rStyle w:val="Emphasis"/>
              </w:rPr>
              <w:t>;</w:t>
            </w:r>
            <w:r>
              <w:br/>
            </w:r>
            <w:r w:rsidRPr="00420145">
              <w:t>•</w:t>
            </w:r>
            <w:r>
              <w:t xml:space="preserve">  </w:t>
            </w:r>
            <w:r w:rsidR="00F37052">
              <w:t>History of productive team ma</w:t>
            </w:r>
            <w:bookmarkStart w:id="0" w:name="_GoBack"/>
            <w:bookmarkEnd w:id="0"/>
            <w:r w:rsidR="00F37052">
              <w:t xml:space="preserve">nagement resulting in successful projects </w:t>
            </w:r>
            <w:r w:rsidRPr="006B6453">
              <w:rPr>
                <w:rStyle w:val="Emphasis"/>
              </w:rPr>
              <w:t>;</w:t>
            </w:r>
            <w:r w:rsidR="00DC69A3">
              <w:br/>
            </w:r>
            <w:r w:rsidRPr="00420145">
              <w:t>•</w:t>
            </w:r>
            <w:r>
              <w:t xml:space="preserve">  </w:t>
            </w:r>
            <w:r w:rsidR="00A00AEA">
              <w:t>Perseverant</w:t>
            </w:r>
            <w:r>
              <w:t xml:space="preserve"> and analytical</w:t>
            </w:r>
            <w:r w:rsidR="00DC69A3">
              <w:t xml:space="preserve"> </w:t>
            </w:r>
            <w:r>
              <w:t xml:space="preserve">handling of bugs, errors, and other troubleshooting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.Languages ()</w:t>
            </w:r>
          </w:p>
        </w:tc>
        <w:tc>
          <w:tcPr>
            <w:tcW w:w="7650" w:type="dxa"/>
          </w:tcPr>
          <w:p w:rsidR="00420145" w:rsidRDefault="00420145" w:rsidP="00420145">
            <w:r>
              <w:t xml:space="preserve">Java </w:t>
            </w:r>
            <w:r w:rsidRPr="00E805D5">
              <w:rPr>
                <w:rStyle w:val="Emphasis"/>
              </w:rPr>
              <w:t>;</w:t>
            </w:r>
            <w:r>
              <w:t xml:space="preserve"> C# </w:t>
            </w:r>
            <w:r w:rsidRPr="00E805D5">
              <w:rPr>
                <w:rStyle w:val="Emphasis"/>
              </w:rPr>
              <w:t>;</w:t>
            </w:r>
            <w:r>
              <w:t xml:space="preserve"> ActionScript 3 </w:t>
            </w:r>
            <w:r w:rsidRPr="00E805D5">
              <w:rPr>
                <w:rStyle w:val="Emphasis"/>
              </w:rPr>
              <w:t>;</w:t>
            </w:r>
            <w:r>
              <w:t xml:space="preserve"> HTML </w:t>
            </w:r>
            <w:r w:rsidRPr="00E805D5">
              <w:rPr>
                <w:rStyle w:val="Emphasis"/>
              </w:rPr>
              <w:t>;</w:t>
            </w:r>
            <w:r>
              <w:t xml:space="preserve"> CSS </w:t>
            </w:r>
            <w:r w:rsidRPr="00E805D5">
              <w:rPr>
                <w:rStyle w:val="Emphasis"/>
              </w:rPr>
              <w:t>;</w:t>
            </w:r>
            <w:r>
              <w:t xml:space="preserve"> JavaScript </w:t>
            </w:r>
            <w:r w:rsidRPr="00E805D5">
              <w:rPr>
                <w:rStyle w:val="Emphasis"/>
              </w:rPr>
              <w:t>;</w:t>
            </w:r>
            <w:r>
              <w:t xml:space="preserve"> PHP </w:t>
            </w:r>
            <w:r w:rsidRPr="00E805D5">
              <w:rPr>
                <w:rStyle w:val="Emphasis"/>
              </w:rPr>
              <w:t>;</w:t>
            </w:r>
            <w:r>
              <w:t xml:space="preserve"> MySQL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.Software ()</w:t>
            </w:r>
          </w:p>
        </w:tc>
        <w:tc>
          <w:tcPr>
            <w:tcW w:w="7650" w:type="dxa"/>
          </w:tcPr>
          <w:p w:rsidR="00420145" w:rsidRPr="00F47034" w:rsidRDefault="00420145" w:rsidP="00420145">
            <w:pPr>
              <w:rPr>
                <w:color w:val="FF0066"/>
              </w:rPr>
            </w:pPr>
            <w:r>
              <w:t xml:space="preserve">Unity </w:t>
            </w:r>
            <w:r w:rsidRPr="006B6453">
              <w:rPr>
                <w:rStyle w:val="Emphasis"/>
              </w:rPr>
              <w:t>;</w:t>
            </w:r>
            <w:r>
              <w:t xml:space="preserve"> Processing </w:t>
            </w:r>
            <w:r w:rsidRPr="006B6453">
              <w:rPr>
                <w:rStyle w:val="Emphasis"/>
              </w:rPr>
              <w:t>;</w:t>
            </w:r>
            <w:r>
              <w:t xml:space="preserve"> Eclipse </w:t>
            </w:r>
            <w:r w:rsidRPr="006B6453">
              <w:rPr>
                <w:rStyle w:val="Emphasis"/>
              </w:rPr>
              <w:t>;</w:t>
            </w:r>
            <w:r>
              <w:t xml:space="preserve"> Android SDK </w:t>
            </w:r>
            <w:r w:rsidRPr="006B6453">
              <w:rPr>
                <w:rStyle w:val="Emphasis"/>
              </w:rPr>
              <w:t>;</w:t>
            </w:r>
            <w:r>
              <w:br/>
              <w:t xml:space="preserve">Adobe Suite (Photoshop, Illustrator, Flash, Premiere, Audition) </w:t>
            </w:r>
            <w:r w:rsidRPr="00E805D5">
              <w:rPr>
                <w:rStyle w:val="Emphasis"/>
              </w:rPr>
              <w:t>;</w:t>
            </w:r>
            <w:r>
              <w:rPr>
                <w:rStyle w:val="Emphasis"/>
              </w:rPr>
              <w:t xml:space="preserve"> </w:t>
            </w:r>
            <w:r>
              <w:t xml:space="preserve">Microsoft Office Suite </w:t>
            </w:r>
            <w:r w:rsidRPr="00E805D5">
              <w:rPr>
                <w:rStyle w:val="Emphasis"/>
              </w:rPr>
              <w:t>;</w:t>
            </w:r>
            <w:r>
              <w:t xml:space="preserve"> ZBrush </w:t>
            </w:r>
            <w:r w:rsidRPr="00E805D5">
              <w:rPr>
                <w:rStyle w:val="Emphasis"/>
              </w:rPr>
              <w:t>;</w:t>
            </w:r>
            <w:r>
              <w:t xml:space="preserve"> 3DS Max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.Employment ()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olor w:val="262626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Junior Developer</w:t>
                    </w:r>
                    <w:r>
                      <w:t xml:space="preserve"> - Underbite Games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May 2014 – Dec 2014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Developed a Unity-built M</w:t>
                    </w:r>
                    <w:r w:rsidRPr="005D1A89">
                      <w:t xml:space="preserve">obile </w:t>
                    </w:r>
                    <w:r>
                      <w:t>Multiplayer match game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Worked under limited supervision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Lab Monitor</w:t>
                    </w:r>
                    <w:r>
                      <w:t xml:space="preserve"> - Ferris State University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2012 - Present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Monitored computer labs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Inventoried equipment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Installed software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 w:rsidRPr="00374159">
                      <w:rPr>
                        <w:color w:val="000000"/>
                      </w:rPr>
                      <w:t>Tutored students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374159">
                      <w:rPr>
                        <w:color w:val="000000"/>
                      </w:rPr>
                      <w:t>Aided professors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545805613"/>
                  <w:placeholder>
                    <w:docPart w:val="5527EB00220E4B8C9F9FF07D70F7030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Office Assistant</w:t>
                    </w:r>
                    <w:r>
                      <w:t xml:space="preserve"> - Ferris State University College of Pharmacy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– Oct 2014</w:t>
                    </w:r>
                  </w:p>
                  <w:p w:rsidR="00420145" w:rsidRPr="00F47034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rPr>
                        <w:color w:val="000000"/>
                      </w:rPr>
                      <w:t>Built and managed floor-access database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Formatted and graded tests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Organized and archived paperwork</w:t>
                    </w:r>
                  </w:p>
                </w:sdtContent>
              </w:sdt>
            </w:sdtContent>
          </w:sdt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.Experience ()</w:t>
            </w:r>
          </w:p>
        </w:tc>
        <w:tc>
          <w:tcPr>
            <w:tcW w:w="7650" w:type="dxa"/>
          </w:tcPr>
          <w:p w:rsidR="00420145" w:rsidRDefault="00420145" w:rsidP="00420145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rStyle w:val="Strong"/>
              </w:rPr>
              <w:t>Project Coordinator</w:t>
            </w:r>
            <w:r>
              <w:t xml:space="preserve"> – Junior Project</w:t>
            </w:r>
          </w:p>
          <w:p w:rsidR="00420145" w:rsidRDefault="00420145" w:rsidP="00420145">
            <w:pPr>
              <w:pStyle w:val="Heading3"/>
            </w:pPr>
            <w:r>
              <w:t>Aug 2013 – Dec 2013</w:t>
            </w:r>
          </w:p>
          <w:p w:rsidR="00420145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Developed a UDK-built 3D First Person Horror game</w:t>
            </w:r>
          </w:p>
          <w:p w:rsidR="00420145" w:rsidRPr="005449DA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Organized small team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.Education ()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CD07EEDB813248A0847EC906AB239D3E"/>
                  </w:placeholder>
                  <w15:repeatingSectionItem/>
                </w:sdtPr>
                <w:sdtEndPr/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Ferris State University</w:t>
                    </w:r>
                    <w:r>
                      <w:t xml:space="preserve"> </w:t>
                    </w:r>
                    <w:r w:rsidRPr="005449DA">
                      <w:rPr>
                        <w:b/>
                      </w:rPr>
                      <w:t>-</w:t>
                    </w:r>
                    <w:r>
                      <w:t xml:space="preserve"> Big Rapids, MI</w:t>
                    </w:r>
                  </w:p>
                  <w:p w:rsidR="00420145" w:rsidRPr="000326A3" w:rsidRDefault="00420145" w:rsidP="00420145">
                    <w:pPr>
                      <w:pStyle w:val="Heading3"/>
                    </w:pPr>
                    <w:r>
                      <w:t>Digital Animation &amp; Game Design, B.AS.</w:t>
                    </w:r>
                  </w:p>
                  <w:p w:rsidR="00420145" w:rsidRDefault="00420145" w:rsidP="00420145">
                    <w:pPr>
                      <w:spacing w:line="240" w:lineRule="auto"/>
                    </w:pPr>
                    <w:r>
                      <w:t xml:space="preserve">3.84 GPA </w:t>
                    </w:r>
                    <w:r>
                      <w:rPr>
                        <w:rStyle w:val="Emphasis"/>
                      </w:rPr>
                      <w:t xml:space="preserve">; </w:t>
                    </w:r>
                    <w:r w:rsidRPr="000326A3">
                      <w:t xml:space="preserve">Projected graduation: </w:t>
                    </w:r>
                    <w:r>
                      <w:t>Dec</w:t>
                    </w:r>
                    <w:r w:rsidRPr="000326A3">
                      <w:t xml:space="preserve"> 2015</w:t>
                    </w:r>
                  </w:p>
                </w:sdtContent>
              </w:sdt>
            </w:sdtContent>
          </w:sdt>
        </w:tc>
      </w:tr>
    </w:tbl>
    <w:p w:rsidR="00801A07" w:rsidRDefault="00801A07"/>
    <w:sectPr w:rsidR="00801A07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A9" w:rsidRDefault="001A5BA9">
      <w:pPr>
        <w:spacing w:after="0" w:line="240" w:lineRule="auto"/>
      </w:pPr>
      <w:r>
        <w:separator/>
      </w:r>
    </w:p>
  </w:endnote>
  <w:endnote w:type="continuationSeparator" w:id="0">
    <w:p w:rsidR="001A5BA9" w:rsidRDefault="001A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07" w:rsidRDefault="000B61E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201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A9" w:rsidRDefault="001A5BA9">
      <w:pPr>
        <w:spacing w:after="0" w:line="240" w:lineRule="auto"/>
      </w:pPr>
      <w:r>
        <w:separator/>
      </w:r>
    </w:p>
  </w:footnote>
  <w:footnote w:type="continuationSeparator" w:id="0">
    <w:p w:rsidR="001A5BA9" w:rsidRDefault="001A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AA7"/>
    <w:multiLevelType w:val="hybridMultilevel"/>
    <w:tmpl w:val="10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92B"/>
    <w:multiLevelType w:val="hybridMultilevel"/>
    <w:tmpl w:val="1EF8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2C3E"/>
    <w:multiLevelType w:val="hybridMultilevel"/>
    <w:tmpl w:val="0A7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FA"/>
    <w:rsid w:val="000326A3"/>
    <w:rsid w:val="000B61EA"/>
    <w:rsid w:val="001258A4"/>
    <w:rsid w:val="001A4276"/>
    <w:rsid w:val="001A5BA9"/>
    <w:rsid w:val="002331FF"/>
    <w:rsid w:val="00374159"/>
    <w:rsid w:val="00412741"/>
    <w:rsid w:val="00420145"/>
    <w:rsid w:val="004821ED"/>
    <w:rsid w:val="005449DA"/>
    <w:rsid w:val="005D1A89"/>
    <w:rsid w:val="00651AFF"/>
    <w:rsid w:val="006974CC"/>
    <w:rsid w:val="006A3D14"/>
    <w:rsid w:val="006B6453"/>
    <w:rsid w:val="007109B3"/>
    <w:rsid w:val="007640F9"/>
    <w:rsid w:val="007B436E"/>
    <w:rsid w:val="007E2FFE"/>
    <w:rsid w:val="007F4850"/>
    <w:rsid w:val="00801A07"/>
    <w:rsid w:val="00850D39"/>
    <w:rsid w:val="00853FCA"/>
    <w:rsid w:val="008A45CA"/>
    <w:rsid w:val="008D07FA"/>
    <w:rsid w:val="00A00AEA"/>
    <w:rsid w:val="00C93802"/>
    <w:rsid w:val="00D021CC"/>
    <w:rsid w:val="00DC69A3"/>
    <w:rsid w:val="00E805D5"/>
    <w:rsid w:val="00F37052"/>
    <w:rsid w:val="00F47034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37D3-3D6D-4726-8121-B97D78E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D07FA"/>
    <w:pPr>
      <w:pBdr>
        <w:right w:val="single" w:sz="8" w:space="4" w:color="C8003F" w:themeColor="accent1"/>
      </w:pBdr>
      <w:spacing w:after="0" w:line="240" w:lineRule="auto"/>
      <w:jc w:val="right"/>
      <w:outlineLvl w:val="0"/>
    </w:pPr>
    <w:rPr>
      <w:b/>
      <w:bCs/>
      <w:caps/>
      <w:color w:val="EE005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07FA"/>
    <w:rPr>
      <w:b/>
      <w:bCs/>
      <w:caps/>
      <w:color w:val="EE005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C8003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8D07FA"/>
    <w:pPr>
      <w:spacing w:after="0" w:line="240" w:lineRule="auto"/>
    </w:pPr>
    <w:rPr>
      <w:rFonts w:asciiTheme="majorHAnsi" w:eastAsiaTheme="majorEastAsia" w:hAnsiTheme="majorHAnsi" w:cstheme="majorBidi"/>
      <w:caps/>
      <w:color w:val="EE005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8D07FA"/>
    <w:rPr>
      <w:i w:val="0"/>
      <w:iCs w:val="0"/>
      <w:color w:val="FF006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C8003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C8003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7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oyuka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6D37B4AA314FDB9EF0300D0CC7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180A-DC5B-44E5-AC46-439CC7A0A60E}"/>
      </w:docPartPr>
      <w:docPartBody>
        <w:p w:rsidR="00BF5450" w:rsidRDefault="000911B3">
          <w:pPr>
            <w:pStyle w:val="006D37B4AA314FDB9EF0300D0CC792D9"/>
          </w:pPr>
          <w:r>
            <w:t>[Your Name]</w:t>
          </w:r>
        </w:p>
      </w:docPartBody>
    </w:docPart>
    <w:docPart>
      <w:docPartPr>
        <w:name w:val="CD07EEDB813248A0847EC906AB239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A0EC-0B1D-477A-9BA8-3FACE5619382}"/>
      </w:docPartPr>
      <w:docPartBody>
        <w:p w:rsidR="001A70C2" w:rsidRDefault="00F371D6" w:rsidP="00F371D6">
          <w:pPr>
            <w:pStyle w:val="CD07EEDB813248A0847EC906AB239D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27EB00220E4B8C9F9FF07D70F7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9BA2-82E8-455D-A940-680A249856A1}"/>
      </w:docPartPr>
      <w:docPartBody>
        <w:p w:rsidR="001A70C2" w:rsidRDefault="00F371D6" w:rsidP="00F371D6">
          <w:pPr>
            <w:pStyle w:val="5527EB00220E4B8C9F9FF07D70F7030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0"/>
    <w:rsid w:val="000911B3"/>
    <w:rsid w:val="001A70C2"/>
    <w:rsid w:val="001F5A8D"/>
    <w:rsid w:val="002B27CE"/>
    <w:rsid w:val="00387CE6"/>
    <w:rsid w:val="004A51E4"/>
    <w:rsid w:val="00686A20"/>
    <w:rsid w:val="00BF5450"/>
    <w:rsid w:val="00C15701"/>
    <w:rsid w:val="00D04F7A"/>
    <w:rsid w:val="00E84EEB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D37B4AA314FDB9EF0300D0CC792D9">
    <w:name w:val="006D37B4AA314FDB9EF0300D0CC792D9"/>
  </w:style>
  <w:style w:type="paragraph" w:customStyle="1" w:styleId="B2A87A05A82740A1AB9FCCBCA42CB5BF">
    <w:name w:val="B2A87A05A82740A1AB9FCCBCA42CB5BF"/>
  </w:style>
  <w:style w:type="paragraph" w:customStyle="1" w:styleId="6E727B509C5C47B6853C3EDA4498B808">
    <w:name w:val="6E727B509C5C47B6853C3EDA4498B808"/>
  </w:style>
  <w:style w:type="paragraph" w:customStyle="1" w:styleId="4F0634913D15427A9E83825423AFCD90">
    <w:name w:val="4F0634913D15427A9E83825423AFCD90"/>
  </w:style>
  <w:style w:type="paragraph" w:customStyle="1" w:styleId="FC61EBD09E39488EA345C9D0984A711E">
    <w:name w:val="FC61EBD09E39488EA345C9D0984A711E"/>
  </w:style>
  <w:style w:type="paragraph" w:customStyle="1" w:styleId="C180FD7063AB4FE1913A57654D1453C8">
    <w:name w:val="C180FD7063AB4FE1913A57654D1453C8"/>
  </w:style>
  <w:style w:type="character" w:styleId="PlaceholderText">
    <w:name w:val="Placeholder Text"/>
    <w:basedOn w:val="DefaultParagraphFont"/>
    <w:uiPriority w:val="99"/>
    <w:semiHidden/>
    <w:rsid w:val="00F371D6"/>
    <w:rPr>
      <w:color w:val="808080"/>
    </w:rPr>
  </w:style>
  <w:style w:type="paragraph" w:customStyle="1" w:styleId="F5B8EC9658F4423C8D7EE154122EAF13">
    <w:name w:val="F5B8EC9658F4423C8D7EE154122EAF1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94A4A2AAB2444A285AD1D0C966780BD">
    <w:name w:val="594A4A2AAB2444A285AD1D0C966780BD"/>
  </w:style>
  <w:style w:type="paragraph" w:customStyle="1" w:styleId="9DCFD6CB4C5F422087625B53AF7A0A62">
    <w:name w:val="9DCFD6CB4C5F422087625B53AF7A0A62"/>
  </w:style>
  <w:style w:type="paragraph" w:customStyle="1" w:styleId="D6AF4D1D3CA74D5CB34C0E2441AC4DF5">
    <w:name w:val="D6AF4D1D3CA74D5CB34C0E2441AC4DF5"/>
  </w:style>
  <w:style w:type="paragraph" w:customStyle="1" w:styleId="6FCD9CA1F41B4F23B8FB8CB22D726ED8">
    <w:name w:val="6FCD9CA1F41B4F23B8FB8CB22D726ED8"/>
  </w:style>
  <w:style w:type="paragraph" w:customStyle="1" w:styleId="93BAE69DABC94B97A8CC7C5483D38959">
    <w:name w:val="93BAE69DABC94B97A8CC7C5483D38959"/>
  </w:style>
  <w:style w:type="paragraph" w:customStyle="1" w:styleId="699BFF87A9ED438988C2B73412992D20">
    <w:name w:val="699BFF87A9ED438988C2B73412992D20"/>
  </w:style>
  <w:style w:type="paragraph" w:customStyle="1" w:styleId="C3E2206414914C94B6F11EF7D4BB839B">
    <w:name w:val="C3E2206414914C94B6F11EF7D4BB839B"/>
  </w:style>
  <w:style w:type="paragraph" w:customStyle="1" w:styleId="778D97CDA1C640EE98EF308BCB6CDFE7">
    <w:name w:val="778D97CDA1C640EE98EF308BCB6CDFE7"/>
  </w:style>
  <w:style w:type="paragraph" w:customStyle="1" w:styleId="E82927851E6C43D296EBDAC7A01CCFEB">
    <w:name w:val="E82927851E6C43D296EBDAC7A01CCFEB"/>
  </w:style>
  <w:style w:type="paragraph" w:customStyle="1" w:styleId="5D8EF0389C3448CC8227C47B301D643A">
    <w:name w:val="5D8EF0389C3448CC8227C47B301D643A"/>
  </w:style>
  <w:style w:type="paragraph" w:customStyle="1" w:styleId="EE64ADB63AF94C109102CF14C678BAA5">
    <w:name w:val="EE64ADB63AF94C109102CF14C678BAA5"/>
  </w:style>
  <w:style w:type="paragraph" w:customStyle="1" w:styleId="DB86FE32B3364581B85A39C805DC4043">
    <w:name w:val="DB86FE32B3364581B85A39C805DC4043"/>
  </w:style>
  <w:style w:type="paragraph" w:customStyle="1" w:styleId="9FF9A75ACDD449BBA4B53867CBF29EEA">
    <w:name w:val="9FF9A75ACDD449BBA4B53867CBF29EEA"/>
  </w:style>
  <w:style w:type="paragraph" w:customStyle="1" w:styleId="B4F99E922E79497BB98DA68C1532A6FD">
    <w:name w:val="B4F99E922E79497BB98DA68C1532A6FD"/>
  </w:style>
  <w:style w:type="paragraph" w:customStyle="1" w:styleId="34485F865D8048B9B28CC97F8762A2F7">
    <w:name w:val="34485F865D8048B9B28CC97F8762A2F7"/>
    <w:rsid w:val="00686A20"/>
  </w:style>
  <w:style w:type="paragraph" w:customStyle="1" w:styleId="50DD2AA794604C99BA63ABB8F2ABFC33">
    <w:name w:val="50DD2AA794604C99BA63ABB8F2ABFC33"/>
    <w:rsid w:val="001F5A8D"/>
  </w:style>
  <w:style w:type="paragraph" w:customStyle="1" w:styleId="CD07EEDB813248A0847EC906AB239D3E">
    <w:name w:val="CD07EEDB813248A0847EC906AB239D3E"/>
    <w:rsid w:val="00F371D6"/>
  </w:style>
  <w:style w:type="paragraph" w:customStyle="1" w:styleId="5527EB00220E4B8C9F9FF07D70F70303">
    <w:name w:val="5527EB00220E4B8C9F9FF07D70F70303"/>
    <w:rsid w:val="00F37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C8003F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305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Rosado</dc:creator>
  <cp:keywords/>
  <dc:description/>
  <cp:lastModifiedBy>Amanda</cp:lastModifiedBy>
  <cp:revision>18</cp:revision>
  <dcterms:created xsi:type="dcterms:W3CDTF">2015-02-10T18:35:00Z</dcterms:created>
  <dcterms:modified xsi:type="dcterms:W3CDTF">2015-06-02T05:33:00Z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