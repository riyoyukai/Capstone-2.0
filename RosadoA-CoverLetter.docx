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ranklin Gothic Book" w:hAnsi="Franklin Gothic Book"/>
          <w:b/>
          <w:lang w:val="es-MX"/>
        </w:rPr>
        <w:alias w:val="Your Name"/>
        <w:tag w:val=""/>
        <w:id w:val="1246310863"/>
        <w:placeholder>
          <w:docPart w:val="EDE66F34CB9B4C988822759C6434B2F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372A0" w:rsidRPr="00A14C73" w:rsidRDefault="009216EF">
          <w:pPr>
            <w:pStyle w:val="Title"/>
            <w:rPr>
              <w:rFonts w:ascii="Franklin Gothic Book" w:hAnsi="Franklin Gothic Book"/>
              <w:b/>
              <w:lang w:val="es-MX"/>
            </w:rPr>
          </w:pPr>
          <w:r w:rsidRPr="00A14C73">
            <w:rPr>
              <w:rFonts w:ascii="Franklin Gothic Book" w:hAnsi="Franklin Gothic Book"/>
              <w:b/>
              <w:lang w:val="es-MX"/>
            </w:rPr>
            <w:t>AMANDA ROSADO</w:t>
          </w:r>
        </w:p>
      </w:sdtContent>
    </w:sdt>
    <w:p w:rsidR="00F372A0" w:rsidRPr="00A14C73" w:rsidRDefault="00125439">
      <w:pPr>
        <w:rPr>
          <w:lang w:val="es-MX"/>
        </w:rPr>
      </w:pPr>
      <w:sdt>
        <w:sdtPr>
          <w:rPr>
            <w:lang w:val="es-MX"/>
          </w:rPr>
          <w:alias w:val="Address"/>
          <w:tag w:val=""/>
          <w:id w:val="-593780209"/>
          <w:placeholder>
            <w:docPart w:val="6160BA860139461594AB58D46F2DFBF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92BD6" w:rsidRPr="00A14C73">
            <w:rPr>
              <w:lang w:val="es-MX"/>
            </w:rPr>
            <w:t>1860 Prairie Pkwy Apt A</w:t>
          </w:r>
          <w:r w:rsidR="009216EF" w:rsidRPr="00A14C73">
            <w:rPr>
              <w:lang w:val="es-MX"/>
            </w:rPr>
            <w:t>, Wyoming, MI 49519</w:t>
          </w:r>
        </w:sdtContent>
      </w:sdt>
      <w:r w:rsidR="0092799B" w:rsidRPr="00A14C73">
        <w:rPr>
          <w:lang w:val="es-MX"/>
        </w:rPr>
        <w:t> </w:t>
      </w:r>
      <w:r w:rsidR="009216EF" w:rsidRPr="004821ED">
        <w:rPr>
          <w:rStyle w:val="Emphasis"/>
          <w:lang w:val="es-MX"/>
        </w:rPr>
        <w:t>;</w:t>
      </w:r>
      <w:r w:rsidR="0092799B" w:rsidRPr="00A14C73">
        <w:rPr>
          <w:lang w:val="es-MX"/>
        </w:rPr>
        <w:t> </w:t>
      </w:r>
      <w:sdt>
        <w:sdtPr>
          <w:rPr>
            <w:lang w:val="es-MX"/>
          </w:rPr>
          <w:alias w:val="Telephone"/>
          <w:tag w:val=""/>
          <w:id w:val="-1416317146"/>
          <w:placeholder>
            <w:docPart w:val="1A2BF4CDEC344EBF9F4414226A51297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92BD6" w:rsidRPr="00A14C73">
            <w:rPr>
              <w:lang w:val="es-MX"/>
            </w:rPr>
            <w:t>616.334.5603</w:t>
          </w:r>
        </w:sdtContent>
      </w:sdt>
      <w:r w:rsidR="0092799B" w:rsidRPr="00A14C73">
        <w:rPr>
          <w:lang w:val="es-MX"/>
        </w:rPr>
        <w:t> </w:t>
      </w:r>
      <w:r w:rsidR="009216EF" w:rsidRPr="004821ED">
        <w:rPr>
          <w:rStyle w:val="Emphasis"/>
          <w:lang w:val="es-MX"/>
        </w:rPr>
        <w:t>;</w:t>
      </w:r>
      <w:r w:rsidR="0092799B" w:rsidRPr="00A14C73">
        <w:rPr>
          <w:lang w:val="es-MX"/>
        </w:rPr>
        <w:t> </w:t>
      </w:r>
      <w:sdt>
        <w:sdtPr>
          <w:rPr>
            <w:lang w:val="es-MX"/>
          </w:rPr>
          <w:alias w:val="Email"/>
          <w:tag w:val=""/>
          <w:id w:val="-391963670"/>
          <w:placeholder>
            <w:docPart w:val="24967012ED25451EAA8F08AB57E109DC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C92BD6" w:rsidRPr="00A14C73">
            <w:rPr>
              <w:lang w:val="es-MX"/>
            </w:rPr>
            <w:t>amandajoyrosado@gmail.com</w:t>
          </w:r>
        </w:sdtContent>
      </w:sdt>
    </w:p>
    <w:sdt>
      <w:sdtPr>
        <w:rPr>
          <w:sz w:val="22"/>
        </w:rPr>
        <w:id w:val="-352877473"/>
        <w:placeholder>
          <w:docPart w:val="0DCB793BE1BF4025A7BE343957D945BB"/>
        </w:placeholder>
        <w:date w:fullDate="2015-05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72A0" w:rsidRPr="009216EF" w:rsidRDefault="00C92BD6">
          <w:pPr>
            <w:pStyle w:val="Date"/>
            <w:rPr>
              <w:sz w:val="22"/>
            </w:rPr>
          </w:pPr>
          <w:r w:rsidRPr="009216EF">
            <w:rPr>
              <w:sz w:val="22"/>
            </w:rPr>
            <w:t>May 29, 2015</w:t>
          </w:r>
        </w:p>
      </w:sdtContent>
    </w:sdt>
    <w:p w:rsidR="00F372A0" w:rsidRPr="009216EF" w:rsidRDefault="00C92BD6">
      <w:pPr>
        <w:pStyle w:val="Address"/>
        <w:rPr>
          <w:sz w:val="22"/>
        </w:rPr>
      </w:pPr>
      <w:r w:rsidRPr="009216EF">
        <w:rPr>
          <w:sz w:val="22"/>
        </w:rPr>
        <w:t>Is-Business Systems Hiring Manager</w:t>
      </w:r>
    </w:p>
    <w:p w:rsidR="00C92BD6" w:rsidRPr="009216EF" w:rsidRDefault="00C92BD6">
      <w:pPr>
        <w:pStyle w:val="Address"/>
        <w:rPr>
          <w:sz w:val="22"/>
        </w:rPr>
      </w:pPr>
      <w:r w:rsidRPr="009216EF">
        <w:rPr>
          <w:sz w:val="22"/>
        </w:rPr>
        <w:t>Spectrum Health</w:t>
      </w:r>
    </w:p>
    <w:p w:rsidR="00C92BD6" w:rsidRPr="009216EF" w:rsidRDefault="00C92BD6">
      <w:pPr>
        <w:pStyle w:val="Address"/>
        <w:rPr>
          <w:sz w:val="22"/>
        </w:rPr>
      </w:pPr>
      <w:r w:rsidRPr="009216EF">
        <w:rPr>
          <w:sz w:val="22"/>
        </w:rPr>
        <w:t>100 Michigan St. NE</w:t>
      </w:r>
    </w:p>
    <w:p w:rsidR="00C92BD6" w:rsidRPr="009216EF" w:rsidRDefault="00C92BD6">
      <w:pPr>
        <w:pStyle w:val="Address"/>
        <w:rPr>
          <w:sz w:val="22"/>
        </w:rPr>
      </w:pPr>
      <w:r w:rsidRPr="009216EF">
        <w:rPr>
          <w:sz w:val="22"/>
        </w:rPr>
        <w:t>Grand Rapids, MI 49503</w:t>
      </w:r>
    </w:p>
    <w:p w:rsidR="00F372A0" w:rsidRPr="009216EF" w:rsidRDefault="00C92BD6">
      <w:pPr>
        <w:pStyle w:val="Salutation"/>
        <w:rPr>
          <w:sz w:val="22"/>
        </w:rPr>
      </w:pPr>
      <w:r w:rsidRPr="009216EF">
        <w:rPr>
          <w:sz w:val="22"/>
        </w:rPr>
        <w:t>Dear Hiring Manager</w:t>
      </w:r>
      <w:r w:rsidR="0092799B" w:rsidRPr="009216EF">
        <w:rPr>
          <w:sz w:val="22"/>
        </w:rPr>
        <w:t>:</w:t>
      </w:r>
    </w:p>
    <w:p w:rsidR="00F372A0" w:rsidRDefault="00CF3B9C" w:rsidP="00884A45">
      <w:pPr>
        <w:rPr>
          <w:sz w:val="22"/>
        </w:rPr>
      </w:pPr>
      <w:r>
        <w:rPr>
          <w:sz w:val="22"/>
        </w:rPr>
        <w:t xml:space="preserve">As a programmer who is passionate about innovative and accessible technology, when I saw the opening for a web and mobile </w:t>
      </w:r>
      <w:bookmarkStart w:id="0" w:name="_GoBack"/>
      <w:bookmarkEnd w:id="0"/>
      <w:r>
        <w:rPr>
          <w:sz w:val="22"/>
        </w:rPr>
        <w:t>developer position, I couldn’t wait to read more about it.</w:t>
      </w:r>
    </w:p>
    <w:p w:rsidR="00CF3B9C" w:rsidRDefault="00CF3B9C" w:rsidP="00884A45">
      <w:pPr>
        <w:rPr>
          <w:sz w:val="22"/>
        </w:rPr>
      </w:pPr>
      <w:r>
        <w:rPr>
          <w:sz w:val="22"/>
        </w:rPr>
        <w:t xml:space="preserve">I’ve been building websites since I was eleven years old, and when that couldn’t sate my appetite for </w:t>
      </w:r>
      <w:r w:rsidR="00820246">
        <w:rPr>
          <w:sz w:val="22"/>
        </w:rPr>
        <w:t>code creations, I moved into the world of software development, and then on to game design. While there may be no games – at least in the classical sense – involved in this position, the fundamentals of usability, interface design, and troubleshooting are virtually universally applicable.</w:t>
      </w:r>
    </w:p>
    <w:p w:rsidR="0094664D" w:rsidRDefault="00820246" w:rsidP="00884A45">
      <w:pPr>
        <w:rPr>
          <w:sz w:val="22"/>
        </w:rPr>
      </w:pPr>
      <w:r>
        <w:rPr>
          <w:sz w:val="22"/>
        </w:rPr>
        <w:t xml:space="preserve">I have heard incredible things about Spectrum Health through my father, who is a Spanish interpreter here. I would be delighted to </w:t>
      </w:r>
      <w:r w:rsidR="00B412B0">
        <w:rPr>
          <w:sz w:val="22"/>
        </w:rPr>
        <w:t>utilize my knowledge and ability to provide Spectrum Health with the very best in web and mobile design.</w:t>
      </w:r>
    </w:p>
    <w:p w:rsidR="00260961" w:rsidRPr="009216EF" w:rsidRDefault="0094664D" w:rsidP="00884A45">
      <w:pPr>
        <w:rPr>
          <w:sz w:val="22"/>
        </w:rPr>
      </w:pPr>
      <w:r>
        <w:rPr>
          <w:sz w:val="22"/>
        </w:rPr>
        <w:t xml:space="preserve">I anticipate learning more about the expectations of the position in an </w:t>
      </w:r>
      <w:r w:rsidR="00A14C73">
        <w:rPr>
          <w:sz w:val="22"/>
        </w:rPr>
        <w:t>interview</w:t>
      </w:r>
      <w:r>
        <w:rPr>
          <w:sz w:val="22"/>
        </w:rPr>
        <w:t>. I will be in contact within two weeks, but feel free to call or email me before then.</w:t>
      </w:r>
      <w:r w:rsidR="009F23C7">
        <w:rPr>
          <w:sz w:val="22"/>
        </w:rPr>
        <w:t xml:space="preserve"> I am confident that my love for the field and enthusiasm for learning new technologies is exactly what you’re looking for.</w:t>
      </w:r>
    </w:p>
    <w:p w:rsidR="00F372A0" w:rsidRPr="009216EF" w:rsidRDefault="0092799B">
      <w:pPr>
        <w:pStyle w:val="Closing"/>
        <w:rPr>
          <w:sz w:val="22"/>
        </w:rPr>
      </w:pPr>
      <w:r w:rsidRPr="009216EF">
        <w:rPr>
          <w:sz w:val="22"/>
        </w:rPr>
        <w:t>Sincerely,</w:t>
      </w:r>
      <w:r w:rsidR="009216EF">
        <w:rPr>
          <w:sz w:val="22"/>
        </w:rPr>
        <w:br/>
      </w:r>
      <w:r w:rsidR="009216EF">
        <w:rPr>
          <w:sz w:val="22"/>
        </w:rPr>
        <w:br/>
        <w:t>Amanda Rosado</w:t>
      </w:r>
    </w:p>
    <w:p w:rsidR="00F372A0" w:rsidRPr="009216EF" w:rsidRDefault="00F372A0">
      <w:pPr>
        <w:pStyle w:val="Signature"/>
        <w:rPr>
          <w:sz w:val="22"/>
        </w:rPr>
      </w:pPr>
    </w:p>
    <w:sectPr w:rsidR="00F372A0" w:rsidRPr="009216EF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39" w:rsidRDefault="00125439">
      <w:r>
        <w:separator/>
      </w:r>
    </w:p>
    <w:p w:rsidR="00125439" w:rsidRDefault="00125439"/>
  </w:endnote>
  <w:endnote w:type="continuationSeparator" w:id="0">
    <w:p w:rsidR="00125439" w:rsidRDefault="00125439">
      <w:r>
        <w:continuationSeparator/>
      </w:r>
    </w:p>
    <w:p w:rsidR="00125439" w:rsidRDefault="00125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2A0" w:rsidRDefault="0092799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664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39" w:rsidRDefault="00125439">
      <w:r>
        <w:separator/>
      </w:r>
    </w:p>
    <w:p w:rsidR="00125439" w:rsidRDefault="00125439"/>
  </w:footnote>
  <w:footnote w:type="continuationSeparator" w:id="0">
    <w:p w:rsidR="00125439" w:rsidRDefault="00125439">
      <w:r>
        <w:continuationSeparator/>
      </w:r>
    </w:p>
    <w:p w:rsidR="00125439" w:rsidRDefault="001254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D6"/>
    <w:rsid w:val="00125439"/>
    <w:rsid w:val="00260961"/>
    <w:rsid w:val="00444158"/>
    <w:rsid w:val="00820246"/>
    <w:rsid w:val="00884A45"/>
    <w:rsid w:val="009216EF"/>
    <w:rsid w:val="0092799B"/>
    <w:rsid w:val="0094664D"/>
    <w:rsid w:val="009F23C7"/>
    <w:rsid w:val="00A14C73"/>
    <w:rsid w:val="00B412B0"/>
    <w:rsid w:val="00BF61DD"/>
    <w:rsid w:val="00C37AD2"/>
    <w:rsid w:val="00C92BD6"/>
    <w:rsid w:val="00CF3B9C"/>
    <w:rsid w:val="00F3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38741-2994-4474-A24A-018FE18E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E0051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EE0051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EE0051" w:themeColor="accent1"/>
      </w:pBdr>
      <w:spacing w:after="120"/>
      <w:contextualSpacing/>
    </w:pPr>
    <w:rPr>
      <w:rFonts w:asciiTheme="majorHAnsi" w:eastAsiaTheme="majorEastAsia" w:hAnsiTheme="majorHAnsi" w:cstheme="majorBidi"/>
      <w:color w:val="EE0051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EE0051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EE005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E0051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EE0051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EE0051" w:themeColor="accent1"/>
      <w:sz w:val="26"/>
    </w:rPr>
  </w:style>
  <w:style w:type="character" w:styleId="Emphasis">
    <w:name w:val="Emphasis"/>
    <w:basedOn w:val="DefaultParagraphFont"/>
    <w:uiPriority w:val="2"/>
    <w:unhideWhenUsed/>
    <w:qFormat/>
    <w:rsid w:val="009216EF"/>
    <w:rPr>
      <w:i w:val="0"/>
      <w:iCs w:val="0"/>
      <w:color w:val="FF00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oyuka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E66F34CB9B4C988822759C6434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A7F03-8322-4F16-86A7-36A60ADDD479}"/>
      </w:docPartPr>
      <w:docPartBody>
        <w:p w:rsidR="00420A5A" w:rsidRDefault="00863A04">
          <w:pPr>
            <w:pStyle w:val="EDE66F34CB9B4C988822759C6434B2F9"/>
          </w:pPr>
          <w:r>
            <w:t>[Your Name]</w:t>
          </w:r>
        </w:p>
      </w:docPartBody>
    </w:docPart>
    <w:docPart>
      <w:docPartPr>
        <w:name w:val="6160BA860139461594AB58D46F2DF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F47D-4A6B-44AC-A764-E6C1C16C6B4B}"/>
      </w:docPartPr>
      <w:docPartBody>
        <w:p w:rsidR="00420A5A" w:rsidRDefault="00863A04">
          <w:pPr>
            <w:pStyle w:val="6160BA860139461594AB58D46F2DFBFF"/>
          </w:pPr>
          <w:r>
            <w:t>[Address, City, ST  ZIP Code]</w:t>
          </w:r>
        </w:p>
      </w:docPartBody>
    </w:docPart>
    <w:docPart>
      <w:docPartPr>
        <w:name w:val="1A2BF4CDEC344EBF9F4414226A512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70BD9-F714-415E-BE12-7A71546342E8}"/>
      </w:docPartPr>
      <w:docPartBody>
        <w:p w:rsidR="00420A5A" w:rsidRDefault="00863A04">
          <w:pPr>
            <w:pStyle w:val="1A2BF4CDEC344EBF9F4414226A512978"/>
          </w:pPr>
          <w:r>
            <w:t>[Telephone]</w:t>
          </w:r>
        </w:p>
      </w:docPartBody>
    </w:docPart>
    <w:docPart>
      <w:docPartPr>
        <w:name w:val="24967012ED25451EAA8F08AB57E1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01846-74D8-4817-B33D-273D25F85433}"/>
      </w:docPartPr>
      <w:docPartBody>
        <w:p w:rsidR="00420A5A" w:rsidRDefault="00863A04">
          <w:pPr>
            <w:pStyle w:val="24967012ED25451EAA8F08AB57E109DC"/>
          </w:pPr>
          <w:r>
            <w:t>[Email]</w:t>
          </w:r>
        </w:p>
      </w:docPartBody>
    </w:docPart>
    <w:docPart>
      <w:docPartPr>
        <w:name w:val="0DCB793BE1BF4025A7BE343957D94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13637-91F1-45B1-9275-1F92F61BD1B2}"/>
      </w:docPartPr>
      <w:docPartBody>
        <w:p w:rsidR="00420A5A" w:rsidRDefault="00863A04">
          <w:pPr>
            <w:pStyle w:val="0DCB793BE1BF4025A7BE343957D945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04"/>
    <w:rsid w:val="00420A5A"/>
    <w:rsid w:val="004419CF"/>
    <w:rsid w:val="0086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E66F34CB9B4C988822759C6434B2F9">
    <w:name w:val="EDE66F34CB9B4C988822759C6434B2F9"/>
  </w:style>
  <w:style w:type="paragraph" w:customStyle="1" w:styleId="6160BA860139461594AB58D46F2DFBFF">
    <w:name w:val="6160BA860139461594AB58D46F2DFBFF"/>
  </w:style>
  <w:style w:type="paragraph" w:customStyle="1" w:styleId="1A2BF4CDEC344EBF9F4414226A512978">
    <w:name w:val="1A2BF4CDEC344EBF9F4414226A512978"/>
  </w:style>
  <w:style w:type="paragraph" w:customStyle="1" w:styleId="24967012ED25451EAA8F08AB57E109DC">
    <w:name w:val="24967012ED25451EAA8F08AB57E109DC"/>
  </w:style>
  <w:style w:type="paragraph" w:customStyle="1" w:styleId="0DCB793BE1BF4025A7BE343957D945BB">
    <w:name w:val="0DCB793BE1BF4025A7BE343957D945BB"/>
  </w:style>
  <w:style w:type="paragraph" w:customStyle="1" w:styleId="5AB142592B71462C8A1C37A72963275F">
    <w:name w:val="5AB142592B71462C8A1C37A72963275F"/>
  </w:style>
  <w:style w:type="paragraph" w:customStyle="1" w:styleId="96EACF4BCC0243218EACDF84FB1F1D0D">
    <w:name w:val="96EACF4BCC0243218EACDF84FB1F1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EE0051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1860 Prairie Pkwy Apt A, Wyoming, MI 49519</CompanyAddress>
  <CompanyPhone>616.334.5603</CompanyPhone>
  <CompanyFax/>
  <CompanyEmail>amandajoyrosado@gmail.com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BF09B-8326-4874-877E-555C636C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80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ROSADO</dc:creator>
  <cp:keywords/>
  <cp:lastModifiedBy>Amanda</cp:lastModifiedBy>
  <cp:revision>7</cp:revision>
  <dcterms:created xsi:type="dcterms:W3CDTF">2015-05-30T00:43:00Z</dcterms:created>
  <dcterms:modified xsi:type="dcterms:W3CDTF">2015-06-02T05:33:00Z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