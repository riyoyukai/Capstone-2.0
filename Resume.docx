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801A07" w:rsidRPr="00E805D5">
        <w:tc>
          <w:tcPr>
            <w:tcW w:w="2070" w:type="dxa"/>
          </w:tcPr>
          <w:p w:rsidR="00801A07" w:rsidRDefault="00801A07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801A07" w:rsidRPr="004821ED" w:rsidRDefault="00651AFF">
            <w:pPr>
              <w:pStyle w:val="Name"/>
              <w:rPr>
                <w:lang w:val="es-MX"/>
              </w:rPr>
            </w:pPr>
            <w:sdt>
              <w:sdtPr>
                <w:rPr>
                  <w:lang w:val="es-MX"/>
                </w:rPr>
                <w:alias w:val="Your Name"/>
                <w:tag w:val=""/>
                <w:id w:val="1197042864"/>
                <w:placeholder>
                  <w:docPart w:val="006D37B4AA314FDB9EF0300D0CC792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7FA" w:rsidRPr="004821ED">
                  <w:rPr>
                    <w:lang w:val="es-MX"/>
                  </w:rPr>
                  <w:t>Amanda Rosado</w:t>
                </w:r>
              </w:sdtContent>
            </w:sdt>
          </w:p>
          <w:p w:rsidR="00801A07" w:rsidRPr="004821ED" w:rsidRDefault="008D07FA" w:rsidP="001A4276">
            <w:pPr>
              <w:pStyle w:val="NoSpacing"/>
              <w:rPr>
                <w:lang w:val="es-MX"/>
              </w:rPr>
            </w:pPr>
            <w:r w:rsidRPr="004821ED">
              <w:rPr>
                <w:lang w:val="es-MX"/>
              </w:rPr>
              <w:t>www.redflowergames.com  </w:t>
            </w:r>
            <w:r w:rsidR="00C93802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</w:t>
            </w:r>
            <w:r w:rsidR="001A4276" w:rsidRPr="004821ED">
              <w:rPr>
                <w:lang w:val="es-MX"/>
              </w:rPr>
              <w:t>amandajoyrosado</w:t>
            </w:r>
            <w:r w:rsidRPr="004821ED">
              <w:rPr>
                <w:lang w:val="es-MX"/>
              </w:rPr>
              <w:t>@gmail.com  </w:t>
            </w:r>
            <w:r w:rsidR="000326A3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616.334.5603</w:t>
            </w:r>
          </w:p>
        </w:tc>
      </w:tr>
      <w:tr w:rsidR="00801A07">
        <w:tc>
          <w:tcPr>
            <w:tcW w:w="2070" w:type="dxa"/>
          </w:tcPr>
          <w:p w:rsidR="00801A07" w:rsidRDefault="000326A3">
            <w:pPr>
              <w:pStyle w:val="Heading1"/>
            </w:pPr>
            <w:r>
              <w:t>.</w:t>
            </w:r>
            <w:r w:rsidR="000B61EA">
              <w:t>Objective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7E2FFE" w:rsidP="004821ED">
            <w:r>
              <w:t>var yourCompany</w:t>
            </w:r>
            <w:r w:rsidR="00853FCA">
              <w:t xml:space="preserve"> </w:t>
            </w:r>
            <w:r>
              <w:t>= PLACEHOLDER</w:t>
            </w:r>
            <w:r>
              <w:t xml:space="preserve"> </w:t>
            </w:r>
            <w:r w:rsidRPr="006B6453">
              <w:rPr>
                <w:rStyle w:val="Emphasis"/>
              </w:rPr>
              <w:t>;</w:t>
            </w:r>
            <w:r>
              <w:br/>
              <w:t>To obtain</w:t>
            </w:r>
            <w:r w:rsidR="00D021CC">
              <w:t xml:space="preserve"> A JOB PLEASE GIVE ME A JOB</w:t>
            </w:r>
            <w:bookmarkStart w:id="0" w:name="_GoBack"/>
            <w:bookmarkEnd w:id="0"/>
          </w:p>
        </w:tc>
      </w:tr>
      <w:tr w:rsidR="00801A07">
        <w:tc>
          <w:tcPr>
            <w:tcW w:w="2070" w:type="dxa"/>
          </w:tcPr>
          <w:p w:rsidR="00801A07" w:rsidRDefault="000326A3" w:rsidP="000326A3">
            <w:pPr>
              <w:pStyle w:val="Heading1"/>
            </w:pPr>
            <w:r>
              <w:t>.</w:t>
            </w:r>
            <w:r w:rsidR="000B61EA">
              <w:t>Skills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D021CC" w:rsidP="004821ED">
            <w:r>
              <w:t xml:space="preserve">GUD @ COMMUNICATION, SOCIAL MEDIA, CUSTOMER SERVICE, FRIENDLY, MINIMAL SUPERVISION, RESOURCEFUL, </w:t>
            </w:r>
          </w:p>
        </w:tc>
      </w:tr>
      <w:tr w:rsidR="00E805D5">
        <w:tc>
          <w:tcPr>
            <w:tcW w:w="2070" w:type="dxa"/>
          </w:tcPr>
          <w:p w:rsidR="00E805D5" w:rsidRDefault="00E805D5" w:rsidP="000326A3">
            <w:pPr>
              <w:pStyle w:val="Heading1"/>
            </w:pPr>
            <w:r>
              <w:t>.Software ()</w:t>
            </w:r>
          </w:p>
        </w:tc>
        <w:tc>
          <w:tcPr>
            <w:tcW w:w="7650" w:type="dxa"/>
          </w:tcPr>
          <w:p w:rsidR="00E805D5" w:rsidRPr="00F47034" w:rsidRDefault="00F47034" w:rsidP="00F47034">
            <w:pPr>
              <w:rPr>
                <w:color w:val="FF0066"/>
              </w:rPr>
            </w:pPr>
            <w:r>
              <w:t xml:space="preserve">Unity </w:t>
            </w:r>
            <w:r w:rsidRPr="006B6453">
              <w:rPr>
                <w:rStyle w:val="Emphasis"/>
              </w:rPr>
              <w:t>;</w:t>
            </w:r>
            <w:r>
              <w:t xml:space="preserve"> </w:t>
            </w:r>
            <w:r>
              <w:t>Processing</w:t>
            </w:r>
            <w:r>
              <w:t xml:space="preserve"> </w:t>
            </w:r>
            <w:r w:rsidRPr="006B6453">
              <w:rPr>
                <w:rStyle w:val="Emphasis"/>
              </w:rPr>
              <w:t>;</w:t>
            </w:r>
            <w:r>
              <w:t xml:space="preserve"> </w:t>
            </w:r>
            <w:r w:rsidR="00E805D5">
              <w:t>Adobe Suite (Photoshop, Illustr</w:t>
            </w:r>
            <w:r w:rsidR="006B6453">
              <w:t>ator, Flash, Premiere, Audition)</w:t>
            </w:r>
            <w:r w:rsidR="00E805D5">
              <w:t xml:space="preserve"> </w:t>
            </w:r>
            <w:r w:rsidR="00E805D5" w:rsidRPr="00E805D5">
              <w:rPr>
                <w:rStyle w:val="Emphasis"/>
              </w:rPr>
              <w:t>;</w:t>
            </w:r>
            <w:r>
              <w:rPr>
                <w:rStyle w:val="Emphasis"/>
              </w:rPr>
              <w:br/>
            </w:r>
            <w:r w:rsidR="00E805D5">
              <w:t>Microsoft Office Suite</w:t>
            </w:r>
            <w:r w:rsidR="006B6453">
              <w:t xml:space="preserve"> </w:t>
            </w:r>
            <w:r w:rsidR="00E805D5" w:rsidRPr="00E805D5">
              <w:rPr>
                <w:rStyle w:val="Emphasis"/>
              </w:rPr>
              <w:t>;</w:t>
            </w:r>
            <w:r w:rsidR="006B6453">
              <w:t xml:space="preserve"> </w:t>
            </w:r>
            <w:r w:rsidR="006B6453">
              <w:t>ZBrush</w:t>
            </w:r>
            <w:r w:rsidR="006B6453">
              <w:t xml:space="preserve"> </w:t>
            </w:r>
            <w:r w:rsidR="006B6453" w:rsidRPr="00E805D5">
              <w:rPr>
                <w:rStyle w:val="Emphasis"/>
              </w:rPr>
              <w:t>;</w:t>
            </w:r>
            <w:r w:rsidR="006B6453">
              <w:t xml:space="preserve"> 3DS Max</w:t>
            </w:r>
          </w:p>
        </w:tc>
      </w:tr>
      <w:tr w:rsidR="00E805D5">
        <w:tc>
          <w:tcPr>
            <w:tcW w:w="2070" w:type="dxa"/>
          </w:tcPr>
          <w:p w:rsidR="00E805D5" w:rsidRDefault="00E805D5" w:rsidP="000326A3">
            <w:pPr>
              <w:pStyle w:val="Heading1"/>
            </w:pPr>
            <w:r>
              <w:t>.Languages ()</w:t>
            </w:r>
          </w:p>
        </w:tc>
        <w:tc>
          <w:tcPr>
            <w:tcW w:w="7650" w:type="dxa"/>
          </w:tcPr>
          <w:p w:rsidR="00E805D5" w:rsidRDefault="00F47034" w:rsidP="00F47034">
            <w:r>
              <w:t xml:space="preserve">Java </w:t>
            </w:r>
            <w:r w:rsidRPr="00E805D5">
              <w:rPr>
                <w:rStyle w:val="Emphasis"/>
              </w:rPr>
              <w:t>;</w:t>
            </w:r>
            <w:r>
              <w:t xml:space="preserve"> C# </w:t>
            </w:r>
            <w:r w:rsidRPr="00E805D5">
              <w:rPr>
                <w:rStyle w:val="Emphasis"/>
              </w:rPr>
              <w:t>;</w:t>
            </w:r>
            <w:r>
              <w:t xml:space="preserve"> ActionScript 3 </w:t>
            </w:r>
            <w:r w:rsidRPr="00E805D5">
              <w:rPr>
                <w:rStyle w:val="Emphasis"/>
              </w:rPr>
              <w:t>;</w:t>
            </w:r>
            <w:r>
              <w:t xml:space="preserve"> HTML </w:t>
            </w:r>
            <w:r w:rsidRPr="00E805D5">
              <w:rPr>
                <w:rStyle w:val="Emphasis"/>
              </w:rPr>
              <w:t>;</w:t>
            </w:r>
            <w:r>
              <w:t xml:space="preserve"> CSS </w:t>
            </w:r>
            <w:r w:rsidRPr="00E805D5">
              <w:rPr>
                <w:rStyle w:val="Emphasis"/>
              </w:rPr>
              <w:t>;</w:t>
            </w:r>
            <w:r>
              <w:t xml:space="preserve"> </w:t>
            </w:r>
            <w:r>
              <w:t xml:space="preserve">JavaScript </w:t>
            </w:r>
            <w:r w:rsidRPr="00E805D5">
              <w:rPr>
                <w:rStyle w:val="Emphasis"/>
              </w:rPr>
              <w:t>;</w:t>
            </w:r>
            <w:r>
              <w:t xml:space="preserve"> </w:t>
            </w:r>
            <w:r>
              <w:t xml:space="preserve">PHP </w:t>
            </w:r>
            <w:r w:rsidRPr="00E805D5">
              <w:rPr>
                <w:rStyle w:val="Emphasis"/>
              </w:rPr>
              <w:t>;</w:t>
            </w:r>
            <w:r>
              <w:t xml:space="preserve"> MySQL</w:t>
            </w:r>
          </w:p>
        </w:tc>
      </w:tr>
      <w:tr w:rsidR="00801A07">
        <w:tc>
          <w:tcPr>
            <w:tcW w:w="2070" w:type="dxa"/>
          </w:tcPr>
          <w:p w:rsidR="00801A07" w:rsidRDefault="000326A3" w:rsidP="005449DA">
            <w:pPr>
              <w:pStyle w:val="Heading1"/>
            </w:pPr>
            <w:r>
              <w:t>.</w:t>
            </w:r>
            <w:r w:rsidR="005449DA">
              <w:t>Employment</w:t>
            </w:r>
            <w:r>
              <w:t xml:space="preserve"> ()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olor w:val="262626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F5B8EC9658F4423C8D7EE154122EAF1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01A07" w:rsidRDefault="005D1A89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Junior Developer</w:t>
                    </w:r>
                    <w:r w:rsidR="000B61EA">
                      <w:t xml:space="preserve"> </w:t>
                    </w:r>
                    <w:r w:rsidR="005449DA">
                      <w:t xml:space="preserve">- </w:t>
                    </w:r>
                    <w:r>
                      <w:t>Underbite Games</w:t>
                    </w:r>
                  </w:p>
                  <w:p w:rsidR="00801A07" w:rsidRDefault="005D1A89">
                    <w:pPr>
                      <w:pStyle w:val="Heading3"/>
                    </w:pPr>
                    <w:r>
                      <w:t>May</w:t>
                    </w:r>
                    <w:r w:rsidR="005449DA">
                      <w:t xml:space="preserve"> 2014</w:t>
                    </w:r>
                    <w:r>
                      <w:t xml:space="preserve"> – Dec 2014</w:t>
                    </w:r>
                  </w:p>
                  <w:p w:rsidR="00374159" w:rsidRDefault="005D1A89" w:rsidP="0037415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 xml:space="preserve">Developed </w:t>
                    </w:r>
                    <w:r w:rsidR="007F4850">
                      <w:t>a Unity-built M</w:t>
                    </w:r>
                    <w:r w:rsidR="007F4850" w:rsidRPr="005D1A89">
                      <w:t xml:space="preserve">obile </w:t>
                    </w:r>
                    <w:r w:rsidR="007F4850">
                      <w:t>M</w:t>
                    </w:r>
                    <w:r w:rsidRPr="005D1A89">
                      <w:t>ultiplayer match game</w:t>
                    </w:r>
                  </w:p>
                  <w:p w:rsidR="00801A07" w:rsidRDefault="00374159" w:rsidP="0037415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Worked under limited supervision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F5B8EC9658F4423C8D7EE154122EAF1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01A07" w:rsidRDefault="005D1A89">
                    <w:pPr>
                      <w:pStyle w:val="Heading2"/>
                    </w:pPr>
                    <w:r>
                      <w:rPr>
                        <w:rStyle w:val="Strong"/>
                      </w:rPr>
                      <w:t>Lab Monitor</w:t>
                    </w:r>
                    <w:r w:rsidR="000B61EA">
                      <w:t xml:space="preserve"> </w:t>
                    </w:r>
                    <w:r w:rsidR="005449DA">
                      <w:t xml:space="preserve">- </w:t>
                    </w:r>
                    <w:r>
                      <w:t>Ferris State University</w:t>
                    </w:r>
                  </w:p>
                  <w:p w:rsidR="00801A07" w:rsidRDefault="005D1A89">
                    <w:pPr>
                      <w:pStyle w:val="Heading3"/>
                    </w:pPr>
                    <w:r>
                      <w:t>Oct 2012 - Present</w:t>
                    </w:r>
                  </w:p>
                  <w:p w:rsidR="00374159" w:rsidRDefault="00F47034" w:rsidP="0037415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Monitored computer labs</w:t>
                    </w:r>
                  </w:p>
                  <w:p w:rsidR="00F47034" w:rsidRDefault="00F47034" w:rsidP="0037415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Inventoried equipment</w:t>
                    </w:r>
                  </w:p>
                  <w:p w:rsidR="002331FF" w:rsidRPr="00374159" w:rsidRDefault="002331FF" w:rsidP="0037415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Installed software</w:t>
                    </w:r>
                  </w:p>
                  <w:p w:rsidR="00374159" w:rsidRPr="00374159" w:rsidRDefault="00374159" w:rsidP="0037415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 w:rsidRPr="00374159">
                      <w:rPr>
                        <w:color w:val="000000"/>
                      </w:rPr>
                      <w:t>Tutored students</w:t>
                    </w:r>
                  </w:p>
                  <w:p w:rsidR="00F47034" w:rsidRDefault="00374159" w:rsidP="0037415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374159">
                      <w:rPr>
                        <w:color w:val="000000"/>
                      </w:rPr>
                      <w:t>Aided professors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545805613"/>
                  <w:placeholder>
                    <w:docPart w:val="50DD2AA794604C99BA63ABB8F2ABFC3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F47034" w:rsidRDefault="00F47034">
                    <w:pPr>
                      <w:pStyle w:val="Heading2"/>
                    </w:pPr>
                    <w:r>
                      <w:rPr>
                        <w:rStyle w:val="Strong"/>
                      </w:rPr>
                      <w:t>Office Assistant</w:t>
                    </w:r>
                    <w:r>
                      <w:t xml:space="preserve"> - Ferris State University College of Pharmacy</w:t>
                    </w:r>
                  </w:p>
                  <w:p w:rsidR="00F47034" w:rsidRDefault="00F47034">
                    <w:pPr>
                      <w:pStyle w:val="Heading3"/>
                    </w:pPr>
                    <w:r>
                      <w:t>Oct 2012 – Oct 2014</w:t>
                    </w:r>
                  </w:p>
                  <w:p w:rsidR="00F47034" w:rsidRPr="00F47034" w:rsidRDefault="00F47034" w:rsidP="00F47034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rPr>
                        <w:color w:val="000000"/>
                      </w:rPr>
                      <w:t>Built and managed floor-access database</w:t>
                    </w:r>
                  </w:p>
                  <w:p w:rsidR="00F47034" w:rsidRDefault="00F47034" w:rsidP="00F47034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Formatted and graded tests</w:t>
                    </w:r>
                  </w:p>
                  <w:p w:rsidR="00801A07" w:rsidRDefault="00F47034" w:rsidP="00F47034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Organized and archived paperwork</w:t>
                    </w:r>
                  </w:p>
                </w:sdtContent>
              </w:sdt>
            </w:sdtContent>
          </w:sdt>
        </w:tc>
      </w:tr>
      <w:tr w:rsidR="005449DA">
        <w:tc>
          <w:tcPr>
            <w:tcW w:w="2070" w:type="dxa"/>
          </w:tcPr>
          <w:p w:rsidR="005449DA" w:rsidRDefault="005449DA">
            <w:pPr>
              <w:pStyle w:val="Heading1"/>
            </w:pPr>
            <w:r>
              <w:t>.Experience ()</w:t>
            </w:r>
          </w:p>
        </w:tc>
        <w:tc>
          <w:tcPr>
            <w:tcW w:w="7650" w:type="dxa"/>
          </w:tcPr>
          <w:p w:rsidR="005449DA" w:rsidRDefault="005449DA" w:rsidP="005449DA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rStyle w:val="Strong"/>
              </w:rPr>
              <w:t>Project Coordinator</w:t>
            </w:r>
            <w:r>
              <w:t xml:space="preserve"> </w:t>
            </w:r>
            <w:r w:rsidR="007F4850">
              <w:t>–</w:t>
            </w:r>
            <w:r>
              <w:t xml:space="preserve"> </w:t>
            </w:r>
            <w:r w:rsidR="007F4850">
              <w:t>Junior Project</w:t>
            </w:r>
          </w:p>
          <w:p w:rsidR="005449DA" w:rsidRDefault="007F4850" w:rsidP="005449DA">
            <w:pPr>
              <w:pStyle w:val="Heading3"/>
            </w:pPr>
            <w:r>
              <w:t>Aug 2013</w:t>
            </w:r>
            <w:r w:rsidR="005449DA">
              <w:t xml:space="preserve"> – Dec </w:t>
            </w:r>
            <w:r>
              <w:t>2013</w:t>
            </w:r>
          </w:p>
          <w:p w:rsidR="005449DA" w:rsidRDefault="00FB00F9" w:rsidP="00FB00F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</w:t>
            </w:r>
            <w:r w:rsidR="007F4850">
              <w:t>eveloped a UDK-built 3D First Person Horror game</w:t>
            </w:r>
          </w:p>
          <w:p w:rsidR="00FB00F9" w:rsidRPr="005449DA" w:rsidRDefault="00FB00F9" w:rsidP="00FB00F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Organized small team</w:t>
            </w:r>
          </w:p>
        </w:tc>
      </w:tr>
      <w:tr w:rsidR="00801A07">
        <w:tc>
          <w:tcPr>
            <w:tcW w:w="2070" w:type="dxa"/>
          </w:tcPr>
          <w:p w:rsidR="00801A07" w:rsidRDefault="000326A3">
            <w:pPr>
              <w:pStyle w:val="Heading1"/>
            </w:pPr>
            <w:r>
              <w:t>.</w:t>
            </w:r>
            <w:r w:rsidR="000B61EA">
              <w:t>Education</w:t>
            </w:r>
            <w:r>
              <w:t xml:space="preserve"> ()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F5B8EC9658F4423C8D7EE154122EAF13"/>
                  </w:placeholder>
                  <w15:repeatingSectionItem/>
                </w:sdtPr>
                <w:sdtEndPr/>
                <w:sdtContent>
                  <w:p w:rsidR="00801A07" w:rsidRDefault="000326A3">
                    <w:pPr>
                      <w:pStyle w:val="Heading2"/>
                    </w:pPr>
                    <w:r>
                      <w:rPr>
                        <w:rStyle w:val="Strong"/>
                      </w:rPr>
                      <w:t>Ferris State University</w:t>
                    </w:r>
                    <w:r w:rsidR="005449DA">
                      <w:t xml:space="preserve"> </w:t>
                    </w:r>
                    <w:r w:rsidR="005449DA" w:rsidRPr="005449DA">
                      <w:rPr>
                        <w:b/>
                      </w:rPr>
                      <w:t>-</w:t>
                    </w:r>
                    <w:r w:rsidR="000B61EA">
                      <w:t xml:space="preserve"> </w:t>
                    </w:r>
                    <w:r>
                      <w:t>Big Rapids, MI</w:t>
                    </w:r>
                  </w:p>
                  <w:p w:rsidR="000326A3" w:rsidRPr="000326A3" w:rsidRDefault="000326A3" w:rsidP="000326A3">
                    <w:pPr>
                      <w:pStyle w:val="Heading3"/>
                    </w:pPr>
                    <w:r>
                      <w:t>Digital Animation &amp; Game Design, B.AS.</w:t>
                    </w:r>
                  </w:p>
                  <w:p w:rsidR="00801A07" w:rsidRDefault="000326A3" w:rsidP="00E805D5">
                    <w:pPr>
                      <w:spacing w:line="240" w:lineRule="auto"/>
                    </w:pPr>
                    <w:r>
                      <w:t xml:space="preserve">3.84 GPA </w:t>
                    </w:r>
                    <w:r>
                      <w:rPr>
                        <w:rStyle w:val="Emphasis"/>
                      </w:rPr>
                      <w:t xml:space="preserve">; </w:t>
                    </w:r>
                    <w:r w:rsidRPr="000326A3">
                      <w:t xml:space="preserve">Projected graduation: </w:t>
                    </w:r>
                    <w:r w:rsidR="00E805D5">
                      <w:t>Dec</w:t>
                    </w:r>
                    <w:r w:rsidRPr="000326A3">
                      <w:t xml:space="preserve"> 2015</w:t>
                    </w:r>
                  </w:p>
                </w:sdtContent>
              </w:sdt>
            </w:sdtContent>
          </w:sdt>
        </w:tc>
      </w:tr>
      <w:tr w:rsidR="00801A07">
        <w:tc>
          <w:tcPr>
            <w:tcW w:w="2070" w:type="dxa"/>
          </w:tcPr>
          <w:p w:rsidR="00801A07" w:rsidRDefault="000326A3">
            <w:pPr>
              <w:pStyle w:val="Heading1"/>
            </w:pPr>
            <w:r>
              <w:t>.</w:t>
            </w:r>
            <w:r w:rsidR="000B61EA">
              <w:t>References</w:t>
            </w:r>
            <w:r>
              <w:t xml:space="preserve"> ()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F5B8EC9658F4423C8D7EE154122EAF13"/>
                  </w:placeholder>
                  <w15:color w:val="C0C0C0"/>
                  <w15:repeatingSectionItem/>
                </w:sdtPr>
                <w:sdtEndPr/>
                <w:sdtContent>
                  <w:p w:rsidR="00801A07" w:rsidRDefault="00651AFF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sdt>
                      <w:sdtPr>
                        <w:rPr>
                          <w:rStyle w:val="Strong"/>
                        </w:rPr>
                        <w:id w:val="1044170624"/>
                        <w:placeholder>
                          <w:docPart w:val="EE64ADB63AF94C109102CF14C678BAA5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>
                        <w:rPr>
                          <w:rStyle w:val="Strong"/>
                        </w:rPr>
                      </w:sdtEndPr>
                      <w:sdtContent>
                        <w:r w:rsidR="000B61EA">
                          <w:rPr>
                            <w:rStyle w:val="Strong"/>
                          </w:rPr>
                          <w:t>[Reference Name]</w:t>
                        </w:r>
                      </w:sdtContent>
                    </w:sdt>
                    <w:r w:rsidR="000B61EA">
                      <w:t xml:space="preserve">, </w:t>
                    </w:r>
                    <w:sdt>
                      <w:sdtPr>
                        <w:id w:val="1368418041"/>
                        <w:placeholder>
                          <w:docPart w:val="DB86FE32B3364581B85A39C805DC4043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/>
                      <w:sdtContent>
                        <w:r w:rsidR="000B61EA">
                          <w:t>[Title]</w:t>
                        </w:r>
                      </w:sdtContent>
                    </w:sdt>
                  </w:p>
                  <w:sdt>
                    <w:sdtPr>
                      <w:id w:val="-765149349"/>
                      <w:placeholder>
                        <w:docPart w:val="9FF9A75ACDD449BBA4B53867CBF29EE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801A07" w:rsidRDefault="000B61EA">
                        <w:pPr>
                          <w:pStyle w:val="Heading3"/>
                        </w:pPr>
                        <w:r>
                          <w:t>[Company]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B4F99E922E79497BB98DA68C1532A6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801A07" w:rsidRDefault="000B61EA">
                        <w:pPr>
                          <w:spacing w:line="240" w:lineRule="auto"/>
                        </w:pPr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801A07" w:rsidRDefault="00801A07"/>
    <w:sectPr w:rsidR="00801A07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FF" w:rsidRDefault="00651AFF">
      <w:pPr>
        <w:spacing w:after="0" w:line="240" w:lineRule="auto"/>
      </w:pPr>
      <w:r>
        <w:separator/>
      </w:r>
    </w:p>
  </w:endnote>
  <w:endnote w:type="continuationSeparator" w:id="0">
    <w:p w:rsidR="00651AFF" w:rsidRDefault="0065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07" w:rsidRDefault="000B61E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FF" w:rsidRDefault="00651AFF">
      <w:pPr>
        <w:spacing w:after="0" w:line="240" w:lineRule="auto"/>
      </w:pPr>
      <w:r>
        <w:separator/>
      </w:r>
    </w:p>
  </w:footnote>
  <w:footnote w:type="continuationSeparator" w:id="0">
    <w:p w:rsidR="00651AFF" w:rsidRDefault="0065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AA7"/>
    <w:multiLevelType w:val="hybridMultilevel"/>
    <w:tmpl w:val="10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92B"/>
    <w:multiLevelType w:val="hybridMultilevel"/>
    <w:tmpl w:val="1EF8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2C3E"/>
    <w:multiLevelType w:val="hybridMultilevel"/>
    <w:tmpl w:val="0A7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FA"/>
    <w:rsid w:val="000326A3"/>
    <w:rsid w:val="000B61EA"/>
    <w:rsid w:val="001258A4"/>
    <w:rsid w:val="001A4276"/>
    <w:rsid w:val="002331FF"/>
    <w:rsid w:val="00374159"/>
    <w:rsid w:val="00412741"/>
    <w:rsid w:val="004821ED"/>
    <w:rsid w:val="005449DA"/>
    <w:rsid w:val="005D1A89"/>
    <w:rsid w:val="00651AFF"/>
    <w:rsid w:val="006B6453"/>
    <w:rsid w:val="007B436E"/>
    <w:rsid w:val="007E2FFE"/>
    <w:rsid w:val="007F4850"/>
    <w:rsid w:val="00801A07"/>
    <w:rsid w:val="00853FCA"/>
    <w:rsid w:val="008A45CA"/>
    <w:rsid w:val="008D07FA"/>
    <w:rsid w:val="00C93802"/>
    <w:rsid w:val="00D021CC"/>
    <w:rsid w:val="00E805D5"/>
    <w:rsid w:val="00F47034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37D3-3D6D-4726-8121-B97D78E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D07FA"/>
    <w:pPr>
      <w:pBdr>
        <w:right w:val="single" w:sz="8" w:space="4" w:color="C8003F" w:themeColor="accent1"/>
      </w:pBdr>
      <w:spacing w:after="0" w:line="240" w:lineRule="auto"/>
      <w:jc w:val="right"/>
      <w:outlineLvl w:val="0"/>
    </w:pPr>
    <w:rPr>
      <w:b/>
      <w:bCs/>
      <w:caps/>
      <w:color w:val="EE005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07FA"/>
    <w:rPr>
      <w:b/>
      <w:bCs/>
      <w:caps/>
      <w:color w:val="EE005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C8003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8D07FA"/>
    <w:pPr>
      <w:spacing w:after="0" w:line="240" w:lineRule="auto"/>
    </w:pPr>
    <w:rPr>
      <w:rFonts w:asciiTheme="majorHAnsi" w:eastAsiaTheme="majorEastAsia" w:hAnsiTheme="majorHAnsi" w:cstheme="majorBidi"/>
      <w:caps/>
      <w:color w:val="EE005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8D07FA"/>
    <w:rPr>
      <w:i w:val="0"/>
      <w:iCs w:val="0"/>
      <w:color w:val="FF006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C8003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C8003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7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oyuka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6D37B4AA314FDB9EF0300D0CC7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180A-DC5B-44E5-AC46-439CC7A0A60E}"/>
      </w:docPartPr>
      <w:docPartBody>
        <w:p w:rsidR="00BF5450" w:rsidRDefault="000911B3">
          <w:pPr>
            <w:pStyle w:val="006D37B4AA314FDB9EF0300D0CC792D9"/>
          </w:pPr>
          <w:r>
            <w:t>[Your Name]</w:t>
          </w:r>
        </w:p>
      </w:docPartBody>
    </w:docPart>
    <w:docPart>
      <w:docPartPr>
        <w:name w:val="F5B8EC9658F4423C8D7EE154122E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0015-4FE0-4260-9658-F41A5D7EC8B4}"/>
      </w:docPartPr>
      <w:docPartBody>
        <w:p w:rsidR="00BF5450" w:rsidRDefault="000911B3">
          <w:pPr>
            <w:pStyle w:val="F5B8EC9658F4423C8D7EE154122EAF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64ADB63AF94C109102CF14C678B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B0D31-7559-411F-8A73-BF8D4CF7EAC6}"/>
      </w:docPartPr>
      <w:docPartBody>
        <w:p w:rsidR="00BF5450" w:rsidRDefault="000911B3">
          <w:pPr>
            <w:pStyle w:val="EE64ADB63AF94C109102CF14C678BAA5"/>
          </w:pPr>
          <w:r>
            <w:rPr>
              <w:rStyle w:val="Strong"/>
            </w:rPr>
            <w:t>[Reference Name]</w:t>
          </w:r>
        </w:p>
      </w:docPartBody>
    </w:docPart>
    <w:docPart>
      <w:docPartPr>
        <w:name w:val="DB86FE32B3364581B85A39C805DC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07ED-CC5F-46DD-B803-6F0F4B7DEB73}"/>
      </w:docPartPr>
      <w:docPartBody>
        <w:p w:rsidR="00BF5450" w:rsidRDefault="000911B3">
          <w:pPr>
            <w:pStyle w:val="DB86FE32B3364581B85A39C805DC4043"/>
          </w:pPr>
          <w:r>
            <w:t>[Title]</w:t>
          </w:r>
        </w:p>
      </w:docPartBody>
    </w:docPart>
    <w:docPart>
      <w:docPartPr>
        <w:name w:val="9FF9A75ACDD449BBA4B53867CBF2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4482-6107-4FDC-A088-DB52C6BBFEB1}"/>
      </w:docPartPr>
      <w:docPartBody>
        <w:p w:rsidR="00BF5450" w:rsidRDefault="000911B3">
          <w:pPr>
            <w:pStyle w:val="9FF9A75ACDD449BBA4B53867CBF29EEA"/>
          </w:pPr>
          <w:r>
            <w:t>[Company]</w:t>
          </w:r>
        </w:p>
      </w:docPartBody>
    </w:docPart>
    <w:docPart>
      <w:docPartPr>
        <w:name w:val="B4F99E922E79497BB98DA68C1532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C8D3-E023-43F4-8E6F-5DED8701D8A6}"/>
      </w:docPartPr>
      <w:docPartBody>
        <w:p w:rsidR="00BF5450" w:rsidRDefault="000911B3">
          <w:pPr>
            <w:pStyle w:val="B4F99E922E79497BB98DA68C1532A6FD"/>
          </w:pPr>
          <w:r>
            <w:t>[Contact Information]</w:t>
          </w:r>
        </w:p>
      </w:docPartBody>
    </w:docPart>
    <w:docPart>
      <w:docPartPr>
        <w:name w:val="50DD2AA794604C99BA63ABB8F2AB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8332-C066-44FF-9087-9CC153117848}"/>
      </w:docPartPr>
      <w:docPartBody>
        <w:p w:rsidR="00000000" w:rsidRDefault="001F5A8D" w:rsidP="001F5A8D">
          <w:pPr>
            <w:pStyle w:val="50DD2AA794604C99BA63ABB8F2ABFC3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0"/>
    <w:rsid w:val="000911B3"/>
    <w:rsid w:val="001F5A8D"/>
    <w:rsid w:val="00387CE6"/>
    <w:rsid w:val="004A51E4"/>
    <w:rsid w:val="00686A20"/>
    <w:rsid w:val="00BF5450"/>
    <w:rsid w:val="00D04F7A"/>
    <w:rsid w:val="00E8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D37B4AA314FDB9EF0300D0CC792D9">
    <w:name w:val="006D37B4AA314FDB9EF0300D0CC792D9"/>
  </w:style>
  <w:style w:type="paragraph" w:customStyle="1" w:styleId="B2A87A05A82740A1AB9FCCBCA42CB5BF">
    <w:name w:val="B2A87A05A82740A1AB9FCCBCA42CB5BF"/>
  </w:style>
  <w:style w:type="paragraph" w:customStyle="1" w:styleId="6E727B509C5C47B6853C3EDA4498B808">
    <w:name w:val="6E727B509C5C47B6853C3EDA4498B808"/>
  </w:style>
  <w:style w:type="paragraph" w:customStyle="1" w:styleId="4F0634913D15427A9E83825423AFCD90">
    <w:name w:val="4F0634913D15427A9E83825423AFCD90"/>
  </w:style>
  <w:style w:type="paragraph" w:customStyle="1" w:styleId="FC61EBD09E39488EA345C9D0984A711E">
    <w:name w:val="FC61EBD09E39488EA345C9D0984A711E"/>
  </w:style>
  <w:style w:type="paragraph" w:customStyle="1" w:styleId="C180FD7063AB4FE1913A57654D1453C8">
    <w:name w:val="C180FD7063AB4FE1913A57654D1453C8"/>
  </w:style>
  <w:style w:type="character" w:styleId="PlaceholderText">
    <w:name w:val="Placeholder Text"/>
    <w:basedOn w:val="DefaultParagraphFont"/>
    <w:uiPriority w:val="99"/>
    <w:semiHidden/>
    <w:rsid w:val="001F5A8D"/>
    <w:rPr>
      <w:color w:val="808080"/>
    </w:rPr>
  </w:style>
  <w:style w:type="paragraph" w:customStyle="1" w:styleId="F5B8EC9658F4423C8D7EE154122EAF13">
    <w:name w:val="F5B8EC9658F4423C8D7EE154122EAF1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94A4A2AAB2444A285AD1D0C966780BD">
    <w:name w:val="594A4A2AAB2444A285AD1D0C966780BD"/>
  </w:style>
  <w:style w:type="paragraph" w:customStyle="1" w:styleId="9DCFD6CB4C5F422087625B53AF7A0A62">
    <w:name w:val="9DCFD6CB4C5F422087625B53AF7A0A62"/>
  </w:style>
  <w:style w:type="paragraph" w:customStyle="1" w:styleId="D6AF4D1D3CA74D5CB34C0E2441AC4DF5">
    <w:name w:val="D6AF4D1D3CA74D5CB34C0E2441AC4DF5"/>
  </w:style>
  <w:style w:type="paragraph" w:customStyle="1" w:styleId="6FCD9CA1F41B4F23B8FB8CB22D726ED8">
    <w:name w:val="6FCD9CA1F41B4F23B8FB8CB22D726ED8"/>
  </w:style>
  <w:style w:type="paragraph" w:customStyle="1" w:styleId="93BAE69DABC94B97A8CC7C5483D38959">
    <w:name w:val="93BAE69DABC94B97A8CC7C5483D38959"/>
  </w:style>
  <w:style w:type="paragraph" w:customStyle="1" w:styleId="699BFF87A9ED438988C2B73412992D20">
    <w:name w:val="699BFF87A9ED438988C2B73412992D20"/>
  </w:style>
  <w:style w:type="paragraph" w:customStyle="1" w:styleId="C3E2206414914C94B6F11EF7D4BB839B">
    <w:name w:val="C3E2206414914C94B6F11EF7D4BB839B"/>
  </w:style>
  <w:style w:type="paragraph" w:customStyle="1" w:styleId="778D97CDA1C640EE98EF308BCB6CDFE7">
    <w:name w:val="778D97CDA1C640EE98EF308BCB6CDFE7"/>
  </w:style>
  <w:style w:type="paragraph" w:customStyle="1" w:styleId="E82927851E6C43D296EBDAC7A01CCFEB">
    <w:name w:val="E82927851E6C43D296EBDAC7A01CCFEB"/>
  </w:style>
  <w:style w:type="paragraph" w:customStyle="1" w:styleId="5D8EF0389C3448CC8227C47B301D643A">
    <w:name w:val="5D8EF0389C3448CC8227C47B301D643A"/>
  </w:style>
  <w:style w:type="paragraph" w:customStyle="1" w:styleId="EE64ADB63AF94C109102CF14C678BAA5">
    <w:name w:val="EE64ADB63AF94C109102CF14C678BAA5"/>
  </w:style>
  <w:style w:type="paragraph" w:customStyle="1" w:styleId="DB86FE32B3364581B85A39C805DC4043">
    <w:name w:val="DB86FE32B3364581B85A39C805DC4043"/>
  </w:style>
  <w:style w:type="paragraph" w:customStyle="1" w:styleId="9FF9A75ACDD449BBA4B53867CBF29EEA">
    <w:name w:val="9FF9A75ACDD449BBA4B53867CBF29EEA"/>
  </w:style>
  <w:style w:type="paragraph" w:customStyle="1" w:styleId="B4F99E922E79497BB98DA68C1532A6FD">
    <w:name w:val="B4F99E922E79497BB98DA68C1532A6FD"/>
  </w:style>
  <w:style w:type="paragraph" w:customStyle="1" w:styleId="34485F865D8048B9B28CC97F8762A2F7">
    <w:name w:val="34485F865D8048B9B28CC97F8762A2F7"/>
    <w:rsid w:val="00686A20"/>
  </w:style>
  <w:style w:type="paragraph" w:customStyle="1" w:styleId="50DD2AA794604C99BA63ABB8F2ABFC33">
    <w:name w:val="50DD2AA794604C99BA63ABB8F2ABFC33"/>
    <w:rsid w:val="001F5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C8003F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224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Rosado</dc:creator>
  <cp:keywords/>
  <dc:description/>
  <cp:lastModifiedBy>Amanda</cp:lastModifiedBy>
  <cp:revision>15</cp:revision>
  <dcterms:created xsi:type="dcterms:W3CDTF">2015-02-10T18:35:00Z</dcterms:created>
  <dcterms:modified xsi:type="dcterms:W3CDTF">2015-05-21T04:14:00Z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